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5E882" w14:textId="570A2E42" w:rsidR="00A155CE" w:rsidRDefault="00957CF0">
      <w:pPr>
        <w:pStyle w:val="Subtitle"/>
      </w:pPr>
      <w:r>
        <w:t>MA374 – Financial Engineering Laboratory</w:t>
      </w:r>
    </w:p>
    <w:p w14:paraId="1BB5A529" w14:textId="1EFB8A4F" w:rsidR="00A155CE" w:rsidRDefault="00957CF0">
      <w:pPr>
        <w:pStyle w:val="Title"/>
      </w:pPr>
      <w:r>
        <w:t xml:space="preserve">Lab – 07 </w:t>
      </w:r>
    </w:p>
    <w:p w14:paraId="36C6186A" w14:textId="275986CF" w:rsidR="00A155CE" w:rsidRDefault="00957CF0" w:rsidP="00957CF0">
      <w:pPr>
        <w:pStyle w:val="Author"/>
        <w:spacing w:after="240"/>
      </w:pPr>
      <w:proofErr w:type="spellStart"/>
      <w:r>
        <w:t>Dipanshu</w:t>
      </w:r>
      <w:proofErr w:type="spellEnd"/>
      <w:r>
        <w:t xml:space="preserve"> Goyal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210123083</w:t>
      </w:r>
    </w:p>
    <w:p w14:paraId="68A36AD4" w14:textId="5EA5C042" w:rsidR="00A155CE" w:rsidRDefault="00957CF0" w:rsidP="00957CF0">
      <w:pPr>
        <w:pStyle w:val="Heading1"/>
        <w:spacing w:before="120"/>
      </w:pPr>
      <w:r>
        <w:t>Ques – 1</w:t>
      </w:r>
    </w:p>
    <w:p w14:paraId="539403B3" w14:textId="77777777" w:rsidR="00A155CE" w:rsidRDefault="00A155CE"/>
    <w:sectPr w:rsidR="00A155CE" w:rsidSect="00957CF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C584A" w14:textId="77777777" w:rsidR="006E7B6B" w:rsidRDefault="006E7B6B">
      <w:pPr>
        <w:spacing w:after="0" w:line="240" w:lineRule="auto"/>
      </w:pPr>
      <w:r>
        <w:separator/>
      </w:r>
    </w:p>
    <w:p w14:paraId="4B53FA41" w14:textId="77777777" w:rsidR="006E7B6B" w:rsidRDefault="006E7B6B"/>
    <w:p w14:paraId="6FB4749D" w14:textId="77777777" w:rsidR="006E7B6B" w:rsidRDefault="006E7B6B"/>
  </w:endnote>
  <w:endnote w:type="continuationSeparator" w:id="0">
    <w:p w14:paraId="5CDD9EBC" w14:textId="77777777" w:rsidR="006E7B6B" w:rsidRDefault="006E7B6B">
      <w:pPr>
        <w:spacing w:after="0" w:line="240" w:lineRule="auto"/>
      </w:pPr>
      <w:r>
        <w:continuationSeparator/>
      </w:r>
    </w:p>
    <w:p w14:paraId="3D1F7906" w14:textId="77777777" w:rsidR="006E7B6B" w:rsidRDefault="006E7B6B"/>
    <w:p w14:paraId="7B72B624" w14:textId="77777777" w:rsidR="006E7B6B" w:rsidRDefault="006E7B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CD3463" w14:textId="77777777" w:rsidR="00A155C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22C52" w14:textId="77777777" w:rsidR="006E7B6B" w:rsidRDefault="006E7B6B">
      <w:pPr>
        <w:spacing w:after="0" w:line="240" w:lineRule="auto"/>
      </w:pPr>
      <w:r>
        <w:separator/>
      </w:r>
    </w:p>
    <w:p w14:paraId="585AF704" w14:textId="77777777" w:rsidR="006E7B6B" w:rsidRDefault="006E7B6B"/>
    <w:p w14:paraId="34C33B41" w14:textId="77777777" w:rsidR="006E7B6B" w:rsidRDefault="006E7B6B"/>
  </w:footnote>
  <w:footnote w:type="continuationSeparator" w:id="0">
    <w:p w14:paraId="62CBD3D8" w14:textId="77777777" w:rsidR="006E7B6B" w:rsidRDefault="006E7B6B">
      <w:pPr>
        <w:spacing w:after="0" w:line="240" w:lineRule="auto"/>
      </w:pPr>
      <w:r>
        <w:continuationSeparator/>
      </w:r>
    </w:p>
    <w:p w14:paraId="408AEE25" w14:textId="77777777" w:rsidR="006E7B6B" w:rsidRDefault="006E7B6B"/>
    <w:p w14:paraId="2CDED1C4" w14:textId="77777777" w:rsidR="006E7B6B" w:rsidRDefault="006E7B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633448">
    <w:abstractNumId w:val="9"/>
  </w:num>
  <w:num w:numId="2" w16cid:durableId="890503764">
    <w:abstractNumId w:val="11"/>
  </w:num>
  <w:num w:numId="3" w16cid:durableId="986933971">
    <w:abstractNumId w:val="14"/>
  </w:num>
  <w:num w:numId="4" w16cid:durableId="1009482622">
    <w:abstractNumId w:val="12"/>
  </w:num>
  <w:num w:numId="5" w16cid:durableId="1776710591">
    <w:abstractNumId w:val="10"/>
  </w:num>
  <w:num w:numId="6" w16cid:durableId="2045596175">
    <w:abstractNumId w:val="7"/>
  </w:num>
  <w:num w:numId="7" w16cid:durableId="109974563">
    <w:abstractNumId w:val="6"/>
  </w:num>
  <w:num w:numId="8" w16cid:durableId="465515778">
    <w:abstractNumId w:val="5"/>
  </w:num>
  <w:num w:numId="9" w16cid:durableId="1204290471">
    <w:abstractNumId w:val="4"/>
  </w:num>
  <w:num w:numId="10" w16cid:durableId="1692954370">
    <w:abstractNumId w:val="8"/>
  </w:num>
  <w:num w:numId="11" w16cid:durableId="725449495">
    <w:abstractNumId w:val="3"/>
  </w:num>
  <w:num w:numId="12" w16cid:durableId="1069117179">
    <w:abstractNumId w:val="2"/>
  </w:num>
  <w:num w:numId="13" w16cid:durableId="1228027296">
    <w:abstractNumId w:val="1"/>
  </w:num>
  <w:num w:numId="14" w16cid:durableId="436174736">
    <w:abstractNumId w:val="0"/>
  </w:num>
  <w:num w:numId="15" w16cid:durableId="1581022482">
    <w:abstractNumId w:val="13"/>
  </w:num>
  <w:num w:numId="16" w16cid:durableId="2527072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F0"/>
    <w:rsid w:val="006E7B6B"/>
    <w:rsid w:val="00957CF0"/>
    <w:rsid w:val="00A1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FD642"/>
  <w15:chartTrackingRefBased/>
  <w15:docId w15:val="{736C6549-7676-D541-9560-1DED47C0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panshugoyal8107/Library/Containers/com.microsoft.Word/Data/Library/Application%20Support/Microsoft/Office/16.0/DTS/en-IN%7b2A7CEAD9-AEC0-8045-A1BC-F5CCF1A872CF%7d/%7bAB8ECE27-CCE2-2A4A-899D-52EFBE11CB20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DIPANSHU GOYAL</cp:lastModifiedBy>
  <cp:revision>1</cp:revision>
  <dcterms:created xsi:type="dcterms:W3CDTF">2024-02-19T20:24:00Z</dcterms:created>
  <dcterms:modified xsi:type="dcterms:W3CDTF">2024-02-19T20:26:00Z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