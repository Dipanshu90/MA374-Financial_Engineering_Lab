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0FA81" w14:textId="58D72ACC" w:rsidR="00C845C8" w:rsidRDefault="00844FFA">
      <w:pPr>
        <w:pStyle w:val="Subtitle"/>
      </w:pPr>
      <w:r>
        <w:t>MA374 – Financial Engineering Laboratory</w:t>
      </w:r>
    </w:p>
    <w:p w14:paraId="3D3720FF" w14:textId="41F2161B" w:rsidR="00C845C8" w:rsidRDefault="00844FFA">
      <w:pPr>
        <w:pStyle w:val="Title"/>
      </w:pPr>
      <w:r>
        <w:t>Lab – 06</w:t>
      </w:r>
    </w:p>
    <w:p w14:paraId="34614514" w14:textId="63EEECBC" w:rsidR="00C845C8" w:rsidRDefault="00844FFA" w:rsidP="00844FFA">
      <w:pPr>
        <w:pStyle w:val="Author"/>
        <w:spacing w:after="240"/>
      </w:pPr>
      <w:proofErr w:type="spellStart"/>
      <w:r>
        <w:t>Dipanshu</w:t>
      </w:r>
      <w:proofErr w:type="spellEnd"/>
      <w:r>
        <w:t xml:space="preserve"> Goyal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210123083</w:t>
      </w:r>
    </w:p>
    <w:p w14:paraId="1DF673ED" w14:textId="79673EC4" w:rsidR="00844FFA" w:rsidRPr="00844FFA" w:rsidRDefault="00844FFA" w:rsidP="00844FFA">
      <w:pPr>
        <w:pStyle w:val="Heading1"/>
        <w:numPr>
          <w:ilvl w:val="0"/>
          <w:numId w:val="17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Instead of putting each and every plot in the report, </w:t>
      </w:r>
      <w:r w:rsidR="005E20C5">
        <w:rPr>
          <w:sz w:val="28"/>
          <w:szCs w:val="28"/>
        </w:rPr>
        <w:t>I’m</w:t>
      </w:r>
      <w:r>
        <w:rPr>
          <w:sz w:val="28"/>
          <w:szCs w:val="28"/>
        </w:rPr>
        <w:t xml:space="preserve"> putting plots for the BSE Index, NSE Index, 4 stocks from BSE</w:t>
      </w:r>
      <w:r w:rsidR="005E20C5">
        <w:rPr>
          <w:sz w:val="28"/>
          <w:szCs w:val="28"/>
        </w:rPr>
        <w:t xml:space="preserve"> and </w:t>
      </w:r>
      <w:r>
        <w:rPr>
          <w:sz w:val="28"/>
          <w:szCs w:val="28"/>
        </w:rPr>
        <w:t xml:space="preserve">4 stocks from NSE. Other plots follow similar </w:t>
      </w:r>
      <w:proofErr w:type="spellStart"/>
      <w:r>
        <w:rPr>
          <w:sz w:val="28"/>
          <w:szCs w:val="28"/>
        </w:rPr>
        <w:t>behaviour</w:t>
      </w:r>
      <w:proofErr w:type="spellEnd"/>
      <w:r>
        <w:rPr>
          <w:sz w:val="28"/>
          <w:szCs w:val="28"/>
        </w:rPr>
        <w:t xml:space="preserve"> and can be found in the Plots folder for every question for each category (daily, weekly, monthly).</w:t>
      </w:r>
    </w:p>
    <w:p w14:paraId="0997195B" w14:textId="3895A223" w:rsidR="00844FFA" w:rsidRPr="00844FFA" w:rsidRDefault="00844FFA" w:rsidP="005E20C5">
      <w:pPr>
        <w:pStyle w:val="Heading1"/>
        <w:spacing w:before="240"/>
      </w:pPr>
      <w:r>
        <w:t>Ques – 1</w:t>
      </w:r>
    </w:p>
    <w:p w14:paraId="62A616EA" w14:textId="77777777" w:rsidR="005E20C5" w:rsidRDefault="005E20C5" w:rsidP="00CC7517">
      <w:r>
        <w:rPr>
          <w:noProof/>
        </w:rPr>
        <w:drawing>
          <wp:inline distT="0" distB="0" distL="0" distR="0" wp14:anchorId="6E7E70DB" wp14:editId="73BAE2ED">
            <wp:extent cx="3368040" cy="2526030"/>
            <wp:effectExtent l="0" t="0" r="0" b="1270"/>
            <wp:docPr id="3846668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66897" name="Picture 38466689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FFA">
        <w:rPr>
          <w:noProof/>
        </w:rPr>
        <w:drawing>
          <wp:inline distT="0" distB="0" distL="0" distR="0" wp14:anchorId="0343A4F3" wp14:editId="39C1C7D6">
            <wp:extent cx="3398520" cy="2548890"/>
            <wp:effectExtent l="0" t="0" r="2540" b="5080"/>
            <wp:docPr id="163277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70609" name="Picture 163277060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0F6E" w14:textId="5F79E72A" w:rsidR="005E20C5" w:rsidRDefault="00CC7517" w:rsidP="00CC7517">
      <w:r>
        <w:rPr>
          <w:noProof/>
        </w:rPr>
        <w:drawing>
          <wp:inline distT="0" distB="0" distL="0" distR="0" wp14:anchorId="6976B8FC" wp14:editId="6D1AD748">
            <wp:extent cx="3352797" cy="2514600"/>
            <wp:effectExtent l="0" t="0" r="0" b="2540"/>
            <wp:docPr id="15282239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23980" name="Picture 152822398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797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605BD" wp14:editId="6DF0E2DA">
            <wp:extent cx="3371850" cy="2528888"/>
            <wp:effectExtent l="0" t="0" r="0" b="0"/>
            <wp:docPr id="7457127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12788" name="Picture 74571278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2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10F0" w14:textId="52F0C04D" w:rsidR="00CC7517" w:rsidRDefault="00CC7517" w:rsidP="005E20C5">
      <w:r>
        <w:rPr>
          <w:noProof/>
        </w:rPr>
        <w:lastRenderedPageBreak/>
        <w:drawing>
          <wp:inline distT="0" distB="0" distL="0" distR="0" wp14:anchorId="6814608A" wp14:editId="27CD9066">
            <wp:extent cx="3459480" cy="2594610"/>
            <wp:effectExtent l="0" t="0" r="0" b="0"/>
            <wp:docPr id="10982203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20315" name="Picture 10982203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DDA9A" wp14:editId="3FFB8D4D">
            <wp:extent cx="3368040" cy="2526030"/>
            <wp:effectExtent l="0" t="0" r="0" b="1270"/>
            <wp:docPr id="7783992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99224" name="Picture 77839922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941" cy="25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4980" w14:textId="2E9549E1" w:rsidR="005E20C5" w:rsidRDefault="005E20C5" w:rsidP="005E20C5">
      <w:r>
        <w:rPr>
          <w:noProof/>
        </w:rPr>
        <w:drawing>
          <wp:inline distT="0" distB="0" distL="0" distR="0" wp14:anchorId="7D4C9690" wp14:editId="24A6A053">
            <wp:extent cx="3413760" cy="2560320"/>
            <wp:effectExtent l="0" t="0" r="2540" b="5080"/>
            <wp:docPr id="19640515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51541" name="Picture 196405154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00605" wp14:editId="52E4D1B4">
            <wp:extent cx="3413760" cy="2560320"/>
            <wp:effectExtent l="0" t="0" r="2540" b="5080"/>
            <wp:docPr id="9135000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00063" name="Picture 91350006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248" cy="256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A125" w14:textId="703083F4" w:rsidR="005E20C5" w:rsidRDefault="005E20C5" w:rsidP="005E20C5">
      <w:r>
        <w:rPr>
          <w:noProof/>
        </w:rPr>
        <w:drawing>
          <wp:inline distT="0" distB="0" distL="0" distR="0" wp14:anchorId="640EE07C" wp14:editId="1E71D47D">
            <wp:extent cx="3383280" cy="2537460"/>
            <wp:effectExtent l="0" t="0" r="0" b="2540"/>
            <wp:docPr id="20931356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35629" name="Picture 209313562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30D79" wp14:editId="36609F8B">
            <wp:extent cx="3429000" cy="2571750"/>
            <wp:effectExtent l="0" t="0" r="0" b="6350"/>
            <wp:docPr id="14082314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31406" name="Picture 140823140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D499" w14:textId="021EF3EF" w:rsidR="005E20C5" w:rsidRDefault="005E20C5" w:rsidP="005E20C5">
      <w:r>
        <w:rPr>
          <w:noProof/>
        </w:rPr>
        <w:lastRenderedPageBreak/>
        <w:drawing>
          <wp:inline distT="0" distB="0" distL="0" distR="0" wp14:anchorId="447C38BE" wp14:editId="30FF26A7">
            <wp:extent cx="3413760" cy="2560320"/>
            <wp:effectExtent l="0" t="0" r="2540" b="5080"/>
            <wp:docPr id="10992341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34174" name="Picture 109923417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0D8B6" wp14:editId="3D3AD1CB">
            <wp:extent cx="3413760" cy="2560320"/>
            <wp:effectExtent l="0" t="0" r="2540" b="5080"/>
            <wp:docPr id="16697117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11786" name="Picture 166971178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B028" w14:textId="608E7FC9" w:rsidR="005E20C5" w:rsidRDefault="005E20C5" w:rsidP="005E20C5">
      <w:r>
        <w:rPr>
          <w:noProof/>
        </w:rPr>
        <w:drawing>
          <wp:inline distT="0" distB="0" distL="0" distR="0" wp14:anchorId="1BFCE5CE" wp14:editId="7616DBFF">
            <wp:extent cx="3368040" cy="2526030"/>
            <wp:effectExtent l="0" t="0" r="0" b="1270"/>
            <wp:docPr id="7431485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48502" name="Picture 74314850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9241A" wp14:editId="0E25C62F">
            <wp:extent cx="3383280" cy="2537460"/>
            <wp:effectExtent l="0" t="0" r="0" b="2540"/>
            <wp:docPr id="2110249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49103" name="Picture 211024910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A3C6" w14:textId="4F11DE19" w:rsidR="005E20C5" w:rsidRDefault="005E20C5" w:rsidP="005E20C5">
      <w:r>
        <w:rPr>
          <w:noProof/>
        </w:rPr>
        <w:drawing>
          <wp:inline distT="0" distB="0" distL="0" distR="0" wp14:anchorId="57F1EF5C" wp14:editId="10188C52">
            <wp:extent cx="3398520" cy="2548890"/>
            <wp:effectExtent l="0" t="0" r="5080" b="3810"/>
            <wp:docPr id="13265461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46122" name="Picture 13265461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572" cy="255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254F2" wp14:editId="1A7FFE43">
            <wp:extent cx="3398520" cy="2548890"/>
            <wp:effectExtent l="0" t="0" r="5080" b="3810"/>
            <wp:docPr id="8838045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04566" name="Picture 88380456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127" cy="255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8D98" w14:textId="1586132B" w:rsidR="005E20C5" w:rsidRDefault="005E20C5" w:rsidP="005E20C5">
      <w:r>
        <w:rPr>
          <w:noProof/>
        </w:rPr>
        <w:lastRenderedPageBreak/>
        <w:drawing>
          <wp:inline distT="0" distB="0" distL="0" distR="0" wp14:anchorId="78FF0DCA" wp14:editId="47B52D0C">
            <wp:extent cx="3398520" cy="2548890"/>
            <wp:effectExtent l="0" t="0" r="5080" b="3810"/>
            <wp:docPr id="8600800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80020" name="Picture 8600800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A2306" wp14:editId="46AFA050">
            <wp:extent cx="3383280" cy="2537460"/>
            <wp:effectExtent l="0" t="0" r="0" b="2540"/>
            <wp:docPr id="11691671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67115" name="Picture 11691671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696" cy="25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D0A" w14:textId="773AB60A" w:rsidR="005E20C5" w:rsidRDefault="005E20C5" w:rsidP="005E20C5">
      <w:r>
        <w:rPr>
          <w:noProof/>
        </w:rPr>
        <w:drawing>
          <wp:inline distT="0" distB="0" distL="0" distR="0" wp14:anchorId="5923DE8B" wp14:editId="595FF50C">
            <wp:extent cx="3383280" cy="2537460"/>
            <wp:effectExtent l="0" t="0" r="0" b="2540"/>
            <wp:docPr id="9627719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71978" name="Picture 96277197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49" cy="25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69CF0" wp14:editId="0ED684F0">
            <wp:extent cx="3413760" cy="2560320"/>
            <wp:effectExtent l="0" t="0" r="2540" b="5080"/>
            <wp:docPr id="11423999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99969" name="Picture 114239996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B38E" w14:textId="6A60E085" w:rsidR="005E20C5" w:rsidRDefault="006E648E" w:rsidP="005E20C5">
      <w:r>
        <w:rPr>
          <w:noProof/>
        </w:rPr>
        <w:drawing>
          <wp:inline distT="0" distB="0" distL="0" distR="0" wp14:anchorId="2142676D" wp14:editId="4178E91D">
            <wp:extent cx="3368040" cy="2526030"/>
            <wp:effectExtent l="0" t="0" r="0" b="1270"/>
            <wp:docPr id="8825650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65058" name="Picture 88256505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04" cy="25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22BC1" wp14:editId="0F8BB389">
            <wp:extent cx="3368040" cy="2526030"/>
            <wp:effectExtent l="0" t="0" r="0" b="1270"/>
            <wp:docPr id="19438930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93056" name="Picture 194389305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199" cy="253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26C6" w14:textId="02C03757" w:rsidR="006E648E" w:rsidRDefault="006E648E" w:rsidP="005E20C5">
      <w:r>
        <w:rPr>
          <w:noProof/>
        </w:rPr>
        <w:lastRenderedPageBreak/>
        <w:drawing>
          <wp:inline distT="0" distB="0" distL="0" distR="0" wp14:anchorId="0AE5F38F" wp14:editId="5930E364">
            <wp:extent cx="3368040" cy="2526030"/>
            <wp:effectExtent l="0" t="0" r="0" b="1270"/>
            <wp:docPr id="21311108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10885" name="Picture 213111088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7B90F" wp14:editId="7400D723">
            <wp:extent cx="3383280" cy="2537460"/>
            <wp:effectExtent l="0" t="0" r="0" b="2540"/>
            <wp:docPr id="28587747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77474" name="Picture 28587747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856" cy="253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B730" w14:textId="4FEC2973" w:rsidR="006E648E" w:rsidRDefault="006E648E" w:rsidP="005E20C5">
      <w:r>
        <w:rPr>
          <w:noProof/>
        </w:rPr>
        <w:drawing>
          <wp:inline distT="0" distB="0" distL="0" distR="0" wp14:anchorId="3F8ABF8E" wp14:editId="2F9B755B">
            <wp:extent cx="3371850" cy="2528888"/>
            <wp:effectExtent l="0" t="0" r="0" b="0"/>
            <wp:docPr id="49827327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73271" name="Picture 4982732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852" cy="25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EFC7E" wp14:editId="3F15D54D">
            <wp:extent cx="3371850" cy="2528888"/>
            <wp:effectExtent l="0" t="0" r="0" b="0"/>
            <wp:docPr id="134167257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2575" name="Picture 134167257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155" cy="25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6B3B" w14:textId="04038A2B" w:rsidR="006E648E" w:rsidRDefault="006E648E" w:rsidP="005E20C5">
      <w:r>
        <w:rPr>
          <w:noProof/>
        </w:rPr>
        <w:drawing>
          <wp:inline distT="0" distB="0" distL="0" distR="0" wp14:anchorId="07E49CCD" wp14:editId="5B7A3BF8">
            <wp:extent cx="3474720" cy="2606040"/>
            <wp:effectExtent l="0" t="0" r="5080" b="0"/>
            <wp:docPr id="170029007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90072" name="Picture 170029007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192" cy="260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83E98" wp14:editId="5FAA0029">
            <wp:extent cx="3352800" cy="2514600"/>
            <wp:effectExtent l="0" t="0" r="0" b="0"/>
            <wp:docPr id="18461391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39170" name="Picture 184613917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DB5C" w14:textId="09D38609" w:rsidR="006E648E" w:rsidRDefault="006E648E" w:rsidP="005E20C5">
      <w:r>
        <w:rPr>
          <w:noProof/>
        </w:rPr>
        <w:lastRenderedPageBreak/>
        <w:drawing>
          <wp:inline distT="0" distB="0" distL="0" distR="0" wp14:anchorId="143F30AF" wp14:editId="253B1DE4">
            <wp:extent cx="3383280" cy="2537460"/>
            <wp:effectExtent l="0" t="0" r="0" b="2540"/>
            <wp:docPr id="66318065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80654" name="Picture 6631806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829" cy="253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9ACD0" wp14:editId="76D8B521">
            <wp:extent cx="3383280" cy="2537460"/>
            <wp:effectExtent l="0" t="0" r="0" b="2540"/>
            <wp:docPr id="174981271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12710" name="Picture 174981271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351" cy="254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8791" w14:textId="01382B9C" w:rsidR="006E648E" w:rsidRDefault="006E648E" w:rsidP="006E648E">
      <w:pPr>
        <w:pStyle w:val="Heading1"/>
        <w:spacing w:before="240"/>
      </w:pPr>
      <w:r>
        <w:t xml:space="preserve">Ques – </w:t>
      </w:r>
      <w:r>
        <w:t>2</w:t>
      </w:r>
    </w:p>
    <w:p w14:paraId="55847DFF" w14:textId="77777777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u w:val="single"/>
          <w:lang w:val="en-GB"/>
        </w:rPr>
      </w:pPr>
      <w:r w:rsidRPr="006E648E">
        <w:rPr>
          <w:rFonts w:ascii="Times New Roman" w:hAnsi="Times New Roman" w:cs="Times New Roman"/>
          <w:color w:val="313131"/>
          <w:sz w:val="28"/>
          <w:szCs w:val="28"/>
          <w:u w:val="single"/>
          <w:lang w:val="en-GB"/>
        </w:rPr>
        <w:t>Observations:</w:t>
      </w:r>
    </w:p>
    <w:p w14:paraId="005CA752" w14:textId="77777777" w:rsidR="006E648E" w:rsidRP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u w:val="single"/>
          <w:lang w:val="en-GB"/>
        </w:rPr>
      </w:pPr>
    </w:p>
    <w:p w14:paraId="2D73910D" w14:textId="2A6D8A7D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● The first and very obvious observation is the striking similarity in the graph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of N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(0,1) and the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histogram. {This is also slightly obvious because we are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observing the Central Limit Theorem, which dictates that the distribution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of these normalized returns has to be N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(0,1)}</w:t>
      </w:r>
    </w:p>
    <w:p w14:paraId="3C8094A0" w14:textId="77777777" w:rsidR="006E648E" w:rsidRP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50DB1EA0" w14:textId="1A0355B5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● Near the tails of these plots, the histogram deviates slightly from the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N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(0,1) plot. We see that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while N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(0,1) goes to 0 at these points, the stock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does not always go because the practical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market scenario is not ideal and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6E648E">
        <w:rPr>
          <w:rFonts w:ascii="Times New Roman" w:hAnsi="Times New Roman" w:cs="Times New Roman"/>
          <w:color w:val="313131"/>
          <w:sz w:val="28"/>
          <w:szCs w:val="28"/>
          <w:lang w:val="en-GB"/>
        </w:rPr>
        <w:t>is influenced by factors like economic fluctuations, company decisions, etc.</w:t>
      </w:r>
    </w:p>
    <w:p w14:paraId="73B2952F" w14:textId="77777777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3470E779" w14:textId="77777777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40E9A333" w14:textId="39D61988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662915E9" wp14:editId="6BCD3F56">
            <wp:extent cx="3413760" cy="2560320"/>
            <wp:effectExtent l="0" t="0" r="2540" b="5080"/>
            <wp:docPr id="20694993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99366" name="Picture 206949936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659E424F" wp14:editId="71FD6C7A">
            <wp:extent cx="3413760" cy="2560320"/>
            <wp:effectExtent l="0" t="0" r="2540" b="5080"/>
            <wp:docPr id="16023064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06438" name="Picture 16023064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129" cy="257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60C0" w14:textId="77777777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lastRenderedPageBreak/>
        <w:drawing>
          <wp:inline distT="0" distB="0" distL="0" distR="0" wp14:anchorId="59AA44E8" wp14:editId="2F9BAC08">
            <wp:extent cx="3398520" cy="2548890"/>
            <wp:effectExtent l="0" t="0" r="5080" b="3810"/>
            <wp:docPr id="108240574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05741" name="Picture 108240574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533BA7D2" wp14:editId="63871181">
            <wp:extent cx="3368040" cy="2526030"/>
            <wp:effectExtent l="0" t="0" r="0" b="1270"/>
            <wp:docPr id="12824859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85961" name="Picture 128248596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F5EB" w14:textId="77777777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464B8135" w14:textId="439804F1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1A52193F" wp14:editId="291426FD">
            <wp:extent cx="3413760" cy="2560320"/>
            <wp:effectExtent l="0" t="0" r="2540" b="5080"/>
            <wp:docPr id="2461578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789" name="Picture 2461578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7550772E" wp14:editId="38D7A314">
            <wp:extent cx="3398520" cy="2548890"/>
            <wp:effectExtent l="0" t="0" r="5080" b="3810"/>
            <wp:docPr id="1129691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915" name="Picture 1129691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86F0" w14:textId="77777777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77E85C46" wp14:editId="6BCE31CE">
            <wp:extent cx="3368040" cy="2526030"/>
            <wp:effectExtent l="0" t="0" r="0" b="1270"/>
            <wp:docPr id="156136712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67120" name="Picture 156136712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6760D72F" wp14:editId="538F630A">
            <wp:extent cx="3368040" cy="2526030"/>
            <wp:effectExtent l="0" t="0" r="0" b="1270"/>
            <wp:docPr id="155708750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87501" name="Picture 155708750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96" cy="252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C0F1" w14:textId="72648B79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lastRenderedPageBreak/>
        <w:drawing>
          <wp:inline distT="0" distB="0" distL="0" distR="0" wp14:anchorId="1127A095" wp14:editId="0885CD68">
            <wp:extent cx="3371850" cy="2528888"/>
            <wp:effectExtent l="0" t="0" r="0" b="0"/>
            <wp:docPr id="136405359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3598" name="Picture 136405359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293" cy="254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01CDCFE5" wp14:editId="2A0DE706">
            <wp:extent cx="3413760" cy="2560320"/>
            <wp:effectExtent l="0" t="0" r="2540" b="5080"/>
            <wp:docPr id="57457892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78922" name="Picture 57457892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32" cy="256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7533" w14:textId="6F362958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62010E42" wp14:editId="34B5889A">
            <wp:extent cx="3398520" cy="2548890"/>
            <wp:effectExtent l="0" t="0" r="5080" b="3810"/>
            <wp:docPr id="149233873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8736" name="Picture 149233873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875" cy="254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0BDD171F" wp14:editId="706F091C">
            <wp:extent cx="3398520" cy="2548890"/>
            <wp:effectExtent l="0" t="0" r="5080" b="3810"/>
            <wp:docPr id="35258088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80882" name="Picture 35258088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487B" w14:textId="77777777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4E3DBB51" wp14:editId="6F9811CF">
            <wp:extent cx="3394710" cy="2546033"/>
            <wp:effectExtent l="0" t="0" r="0" b="0"/>
            <wp:docPr id="163239921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99212" name="Picture 163239921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773" cy="2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3A78F827" wp14:editId="1BCD2E3C">
            <wp:extent cx="3383280" cy="2537460"/>
            <wp:effectExtent l="0" t="0" r="0" b="2540"/>
            <wp:docPr id="206343744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37448" name="Picture 20634374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DC5E" w14:textId="63E5283B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lastRenderedPageBreak/>
        <w:drawing>
          <wp:inline distT="0" distB="0" distL="0" distR="0" wp14:anchorId="2A214075" wp14:editId="3CED7AC0">
            <wp:extent cx="3394710" cy="2546033"/>
            <wp:effectExtent l="0" t="0" r="0" b="0"/>
            <wp:docPr id="100332659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26593" name="Picture 100332659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809" cy="257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3CEBACFD" wp14:editId="1FB0FCF6">
            <wp:extent cx="3398520" cy="2548890"/>
            <wp:effectExtent l="0" t="0" r="5080" b="3810"/>
            <wp:docPr id="95444373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43731" name="Picture 95444373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5BC8" w14:textId="77777777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37994653" w14:textId="77777777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3FE71268" wp14:editId="09BDE81F">
            <wp:extent cx="3383280" cy="2537460"/>
            <wp:effectExtent l="0" t="0" r="0" b="2540"/>
            <wp:docPr id="100602830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28308" name="Picture 100602830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651" cy="253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4983C9B7" wp14:editId="0D74839D">
            <wp:extent cx="3383280" cy="2537460"/>
            <wp:effectExtent l="0" t="0" r="0" b="2540"/>
            <wp:docPr id="14744702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70259" name="Picture 147447025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077" cy="254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CABA" w14:textId="77777777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23872AA4" w14:textId="71E349F6" w:rsidR="006E648E" w:rsidRDefault="006E648E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0E7E822E" wp14:editId="327D873E">
            <wp:extent cx="3398520" cy="2548890"/>
            <wp:effectExtent l="0" t="0" r="5080" b="3810"/>
            <wp:docPr id="16803012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127" name="Picture 16803012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2D2B436F" wp14:editId="563CB471">
            <wp:extent cx="3413760" cy="2560320"/>
            <wp:effectExtent l="0" t="0" r="2540" b="5080"/>
            <wp:docPr id="34979713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97138" name="Picture 34979713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325" cy="256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4E47" w14:textId="11314E9E" w:rsidR="006E648E" w:rsidRDefault="009F4079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lastRenderedPageBreak/>
        <w:drawing>
          <wp:inline distT="0" distB="0" distL="0" distR="0" wp14:anchorId="22E74661" wp14:editId="462C8B5B">
            <wp:extent cx="3398520" cy="2548890"/>
            <wp:effectExtent l="0" t="0" r="5080" b="3810"/>
            <wp:docPr id="189277489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74890" name="Picture 189277489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2BA1CB2E" wp14:editId="7FD054BF">
            <wp:extent cx="3398520" cy="2548890"/>
            <wp:effectExtent l="0" t="0" r="5080" b="3810"/>
            <wp:docPr id="134056323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63236" name="Picture 134056323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77" cy="25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4A41" w14:textId="77777777" w:rsidR="009F4079" w:rsidRDefault="009F4079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7F70D74F" w14:textId="77777777" w:rsidR="009F4079" w:rsidRDefault="009F4079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1160EC2A" wp14:editId="35FB5F64">
            <wp:extent cx="3398520" cy="2548890"/>
            <wp:effectExtent l="0" t="0" r="5080" b="3810"/>
            <wp:docPr id="191221981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19813" name="Picture 19122198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0226900D" wp14:editId="054FFC0A">
            <wp:extent cx="3429000" cy="2571750"/>
            <wp:effectExtent l="0" t="0" r="0" b="6350"/>
            <wp:docPr id="48317672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6725" name="Picture 48317672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A89D" w14:textId="77777777" w:rsidR="009F4079" w:rsidRDefault="009F4079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791C4480" w14:textId="1A7B18BD" w:rsidR="009F4079" w:rsidRDefault="009F4079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0386EC30" wp14:editId="130C916F">
            <wp:extent cx="3383280" cy="2537460"/>
            <wp:effectExtent l="0" t="0" r="0" b="2540"/>
            <wp:docPr id="105815493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54937" name="Picture 105815493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41AF9BA5" wp14:editId="46FAB192">
            <wp:extent cx="3368040" cy="2526030"/>
            <wp:effectExtent l="0" t="0" r="0" b="1270"/>
            <wp:docPr id="49294491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44914" name="Picture 49294491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64" cy="252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951E" w14:textId="77777777" w:rsidR="009F4079" w:rsidRDefault="009F4079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lastRenderedPageBreak/>
        <w:drawing>
          <wp:inline distT="0" distB="0" distL="0" distR="0" wp14:anchorId="2596941B" wp14:editId="64496B27">
            <wp:extent cx="3398520" cy="2548890"/>
            <wp:effectExtent l="0" t="0" r="5080" b="3810"/>
            <wp:docPr id="154898108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81085" name="Picture 154898108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31EA6EDD" wp14:editId="05D20AB8">
            <wp:extent cx="3398520" cy="2548890"/>
            <wp:effectExtent l="0" t="0" r="5080" b="3810"/>
            <wp:docPr id="27313662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36622" name="Picture 27313662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3C67" w14:textId="77777777" w:rsidR="009F4079" w:rsidRDefault="009F4079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6FBD3D8F" w14:textId="2D1B4058" w:rsidR="009F4079" w:rsidRDefault="009F4079" w:rsidP="006E64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15D2498E" wp14:editId="4A9E0402">
            <wp:extent cx="3406140" cy="2554605"/>
            <wp:effectExtent l="0" t="0" r="0" b="0"/>
            <wp:docPr id="5841090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09050" name="Picture 58410905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543" cy="256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0E3C0639" wp14:editId="0275C752">
            <wp:extent cx="3406140" cy="2554605"/>
            <wp:effectExtent l="0" t="0" r="0" b="0"/>
            <wp:docPr id="91705259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52597" name="Picture 91705259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113" cy="25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70E4" w14:textId="6F3457CA" w:rsidR="009F4079" w:rsidRDefault="009F4079" w:rsidP="009F4079">
      <w:pPr>
        <w:pStyle w:val="Heading1"/>
        <w:spacing w:before="240" w:after="120"/>
      </w:pPr>
      <w:r>
        <w:t xml:space="preserve">Ques – </w:t>
      </w:r>
      <w:r>
        <w:t>3</w:t>
      </w:r>
    </w:p>
    <w:p w14:paraId="646FA8DC" w14:textId="77777777" w:rsidR="009F4079" w:rsidRPr="009F4079" w:rsidRDefault="009F4079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u w:val="single"/>
          <w:lang w:val="en-GB"/>
        </w:rPr>
      </w:pPr>
      <w:r w:rsidRPr="009F4079">
        <w:rPr>
          <w:rFonts w:ascii="Times New Roman" w:hAnsi="Times New Roman" w:cs="Times New Roman"/>
          <w:color w:val="313131"/>
          <w:sz w:val="28"/>
          <w:szCs w:val="28"/>
          <w:u w:val="single"/>
          <w:lang w:val="en-GB"/>
        </w:rPr>
        <w:t>Observations:</w:t>
      </w:r>
    </w:p>
    <w:p w14:paraId="43E566CF" w14:textId="1DE35F5E" w:rsidR="009F4079" w:rsidRDefault="009F4079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 w:rsidRPr="009F4079">
        <w:rPr>
          <w:rFonts w:ascii="Times New Roman" w:hAnsi="Times New Roman" w:cs="Times New Roman"/>
          <w:color w:val="313131"/>
          <w:sz w:val="28"/>
          <w:szCs w:val="28"/>
          <w:lang w:val="en-GB"/>
        </w:rPr>
        <w:t>● The observations are exactly similar to question 2, but in this case, we see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9F4079">
        <w:rPr>
          <w:rFonts w:ascii="Times New Roman" w:hAnsi="Times New Roman" w:cs="Times New Roman"/>
          <w:color w:val="313131"/>
          <w:sz w:val="28"/>
          <w:szCs w:val="28"/>
          <w:lang w:val="en-GB"/>
        </w:rPr>
        <w:t>less deviation between the N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9F4079">
        <w:rPr>
          <w:rFonts w:ascii="Times New Roman" w:hAnsi="Times New Roman" w:cs="Times New Roman"/>
          <w:color w:val="313131"/>
          <w:sz w:val="28"/>
          <w:szCs w:val="28"/>
          <w:lang w:val="en-GB"/>
        </w:rPr>
        <w:t>(0,1) curve and the histograms.</w:t>
      </w:r>
    </w:p>
    <w:p w14:paraId="2769393E" w14:textId="574E0A56" w:rsidR="009F4079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45C1D2DB" wp14:editId="775C5D65">
            <wp:extent cx="3337560" cy="2503170"/>
            <wp:effectExtent l="0" t="0" r="2540" b="0"/>
            <wp:docPr id="90783980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39802" name="Picture 90783980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819" cy="25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67EF72DC" wp14:editId="62E376C0">
            <wp:extent cx="3337560" cy="2503170"/>
            <wp:effectExtent l="0" t="0" r="2540" b="0"/>
            <wp:docPr id="211346088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60888" name="Picture 211346088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867" cy="252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94D9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lastRenderedPageBreak/>
        <w:drawing>
          <wp:inline distT="0" distB="0" distL="0" distR="0" wp14:anchorId="6AD1881A" wp14:editId="67B4399B">
            <wp:extent cx="3398520" cy="2548890"/>
            <wp:effectExtent l="0" t="0" r="5080" b="3810"/>
            <wp:docPr id="76022555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25550" name="Picture 76022555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56DFBDDC" wp14:editId="0E70F47B">
            <wp:extent cx="3429000" cy="2571750"/>
            <wp:effectExtent l="0" t="0" r="0" b="6350"/>
            <wp:docPr id="205883984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39841" name="Picture 205883984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0E42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456C2630" w14:textId="1DD462C3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1F0D36F8" wp14:editId="51088FB3">
            <wp:extent cx="3429000" cy="2571750"/>
            <wp:effectExtent l="0" t="0" r="0" b="6350"/>
            <wp:docPr id="192413278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32789" name="Picture 192413278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4C4578FD" wp14:editId="105812C2">
            <wp:extent cx="3398520" cy="2548890"/>
            <wp:effectExtent l="0" t="0" r="5080" b="3810"/>
            <wp:docPr id="8079926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9265" name="Picture 807992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C36A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6B7B359F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0B99BDA6" wp14:editId="0570654C">
            <wp:extent cx="3368040" cy="2526030"/>
            <wp:effectExtent l="0" t="0" r="0" b="1270"/>
            <wp:docPr id="194709171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1714" name="Picture 194709171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37BDE916" wp14:editId="5B9DCC23">
            <wp:extent cx="3429000" cy="2571750"/>
            <wp:effectExtent l="0" t="0" r="0" b="6350"/>
            <wp:docPr id="187840061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00612" name="Picture 187840061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941E" w14:textId="7C1C79D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lastRenderedPageBreak/>
        <w:drawing>
          <wp:inline distT="0" distB="0" distL="0" distR="0" wp14:anchorId="40849C98" wp14:editId="3F9B2F0A">
            <wp:extent cx="3429000" cy="2571750"/>
            <wp:effectExtent l="0" t="0" r="0" b="6350"/>
            <wp:docPr id="162842656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26563" name="Picture 162842656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325" cy="260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6BC061D7" wp14:editId="0D010B55">
            <wp:extent cx="3394710" cy="2546033"/>
            <wp:effectExtent l="0" t="0" r="0" b="0"/>
            <wp:docPr id="38315830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58304" name="Picture 38315830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424" cy="255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5CD7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7685C0E9" w14:textId="37B4045A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2763DF03" wp14:editId="00A485FB">
            <wp:extent cx="3383280" cy="2537460"/>
            <wp:effectExtent l="0" t="0" r="0" b="2540"/>
            <wp:docPr id="25496434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64343" name="Picture 25496434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1017BD6D" wp14:editId="6E51C8C7">
            <wp:extent cx="3459480" cy="2594610"/>
            <wp:effectExtent l="0" t="0" r="0" b="0"/>
            <wp:docPr id="178226683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66832" name="Picture 178226683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3A5F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27173A7E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61B44038" wp14:editId="3B779C36">
            <wp:extent cx="3417570" cy="2563178"/>
            <wp:effectExtent l="0" t="0" r="0" b="2540"/>
            <wp:docPr id="168655289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52896" name="Picture 168655289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04" cy="257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22EBCF61" wp14:editId="4EE4B063">
            <wp:extent cx="3417570" cy="2563178"/>
            <wp:effectExtent l="0" t="0" r="0" b="2540"/>
            <wp:docPr id="169056519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65196" name="Picture 169056519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899" cy="25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2B43" w14:textId="364F9BC2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lastRenderedPageBreak/>
        <w:drawing>
          <wp:inline distT="0" distB="0" distL="0" distR="0" wp14:anchorId="360B89AA" wp14:editId="4A91A0E4">
            <wp:extent cx="3413760" cy="2560320"/>
            <wp:effectExtent l="0" t="0" r="2540" b="5080"/>
            <wp:docPr id="212630935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9359" name="Picture 212630935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2AE288EB" wp14:editId="11284DEC">
            <wp:extent cx="3413760" cy="2560320"/>
            <wp:effectExtent l="0" t="0" r="2540" b="5080"/>
            <wp:docPr id="39964956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49566" name="Picture 39964956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88" cy="258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BD02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5BAEE4D7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7C9EF3E9" wp14:editId="6ED9EC2F">
            <wp:extent cx="3406140" cy="2554605"/>
            <wp:effectExtent l="0" t="0" r="0" b="0"/>
            <wp:docPr id="144708807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88070" name="Picture 144708807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389" cy="25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1CFFF884" wp14:editId="417D53A3">
            <wp:extent cx="3406140" cy="2554605"/>
            <wp:effectExtent l="0" t="0" r="0" b="0"/>
            <wp:docPr id="11924046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0460" name="Picture 11924046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16" cy="256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DAD7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381CB2E0" w14:textId="7FFE5925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4F03DEC7" wp14:editId="789159F1">
            <wp:extent cx="3394710" cy="2546033"/>
            <wp:effectExtent l="0" t="0" r="0" b="0"/>
            <wp:docPr id="138581734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17346" name="Picture 138581734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772" cy="25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7697EF46" wp14:editId="4F55E9F5">
            <wp:extent cx="3444240" cy="2583180"/>
            <wp:effectExtent l="0" t="0" r="0" b="0"/>
            <wp:docPr id="213115893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58935" name="Picture 213115893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899D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1F2EB3DD" w14:textId="1BD9CA41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lastRenderedPageBreak/>
        <w:drawing>
          <wp:inline distT="0" distB="0" distL="0" distR="0" wp14:anchorId="25ED83FB" wp14:editId="3A8CC447">
            <wp:extent cx="3417570" cy="2563178"/>
            <wp:effectExtent l="0" t="0" r="0" b="2540"/>
            <wp:docPr id="10057779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796" name="Picture 100577796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77" cy="25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0D30EC32" wp14:editId="491014E5">
            <wp:extent cx="3429000" cy="2571750"/>
            <wp:effectExtent l="0" t="0" r="0" b="6350"/>
            <wp:docPr id="98571308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13080" name="Picture 98571308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A1D8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07BEFF10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26567399" wp14:editId="7C4B6913">
            <wp:extent cx="3406140" cy="2554605"/>
            <wp:effectExtent l="0" t="0" r="0" b="0"/>
            <wp:docPr id="115357203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72037" name="Picture 115357203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656" cy="258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3FE7CF53" wp14:editId="5B84DEA0">
            <wp:extent cx="3406140" cy="2554605"/>
            <wp:effectExtent l="0" t="0" r="0" b="0"/>
            <wp:docPr id="17193773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7735" name="Picture 1719377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08" cy="25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7DE1" w14:textId="77777777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22BA25CE" w14:textId="0E344EC8" w:rsidR="001A423F" w:rsidRDefault="001A423F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6CADC1ED" wp14:editId="73850753">
            <wp:extent cx="3417570" cy="2563178"/>
            <wp:effectExtent l="0" t="0" r="0" b="2540"/>
            <wp:docPr id="120578932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89322" name="Picture 120578932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060" cy="25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56006CED" wp14:editId="2128D607">
            <wp:extent cx="3417570" cy="2563178"/>
            <wp:effectExtent l="0" t="0" r="0" b="2540"/>
            <wp:docPr id="8704344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3448" name="Picture 8704344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842" cy="25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A955" w14:textId="77777777" w:rsidR="007C42CC" w:rsidRDefault="007C42CC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0F0DD111" w14:textId="77777777" w:rsidR="007C42CC" w:rsidRDefault="007C42CC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lastRenderedPageBreak/>
        <w:drawing>
          <wp:inline distT="0" distB="0" distL="0" distR="0" wp14:anchorId="6AC48CD7" wp14:editId="2A463A2F">
            <wp:extent cx="3398520" cy="2548890"/>
            <wp:effectExtent l="0" t="0" r="5080" b="3810"/>
            <wp:docPr id="165568629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86297" name="Picture 1655686297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769" cy="25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27D10902" wp14:editId="5E225DF7">
            <wp:extent cx="3398520" cy="2548890"/>
            <wp:effectExtent l="0" t="0" r="5080" b="3810"/>
            <wp:docPr id="394535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357" name="Picture 394535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065" cy="25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AA64" w14:textId="77777777" w:rsidR="007C42CC" w:rsidRDefault="007C42CC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</w:p>
    <w:p w14:paraId="3A2DD923" w14:textId="677BAFA2" w:rsidR="007C42CC" w:rsidRDefault="007C42CC" w:rsidP="009F40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6457A634" wp14:editId="13C61E6C">
            <wp:extent cx="3413760" cy="2560320"/>
            <wp:effectExtent l="0" t="0" r="2540" b="5080"/>
            <wp:docPr id="20946992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9928" name="Picture 20946992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lang w:val="en-GB"/>
        </w:rPr>
        <w:drawing>
          <wp:inline distT="0" distB="0" distL="0" distR="0" wp14:anchorId="3FAAE03B" wp14:editId="572CBD6A">
            <wp:extent cx="3413760" cy="2560320"/>
            <wp:effectExtent l="0" t="0" r="2540" b="5080"/>
            <wp:docPr id="119578607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86075" name="Picture 1195786075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67" cy="257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A43A" w14:textId="5B45B59A" w:rsidR="007C42CC" w:rsidRPr="007C42CC" w:rsidRDefault="007C42CC" w:rsidP="003300D7">
      <w:pPr>
        <w:pStyle w:val="Heading1"/>
        <w:spacing w:before="120" w:after="120"/>
      </w:pPr>
      <w:r>
        <w:t xml:space="preserve">Ques – </w:t>
      </w:r>
      <w:r>
        <w:t>4</w:t>
      </w:r>
    </w:p>
    <w:p w14:paraId="377EB5DC" w14:textId="202577FC" w:rsidR="007C42CC" w:rsidRDefault="007C42CC" w:rsidP="003300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12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 w:rsidRPr="007C42CC">
        <w:rPr>
          <w:rFonts w:ascii="Times New Roman" w:hAnsi="Times New Roman" w:cs="Times New Roman"/>
          <w:color w:val="313131"/>
          <w:sz w:val="28"/>
          <w:szCs w:val="28"/>
          <w:lang w:val="en-GB"/>
        </w:rPr>
        <w:t>For this question, the jump-diffusion model was used to predict the stock prices for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</w:t>
      </w:r>
      <w:r w:rsidRPr="007C42CC">
        <w:rPr>
          <w:rFonts w:ascii="Times New Roman" w:hAnsi="Times New Roman" w:cs="Times New Roman"/>
          <w:color w:val="313131"/>
          <w:sz w:val="28"/>
          <w:szCs w:val="28"/>
          <w:lang w:val="en-GB"/>
        </w:rPr>
        <w:t>the year 20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>23</w:t>
      </w:r>
      <w:r w:rsidRPr="007C42CC"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in a daily fashion by calculating μ and σ from the data till 31 Dec 20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>22</w:t>
      </w:r>
      <w:r w:rsidRPr="007C42CC">
        <w:rPr>
          <w:rFonts w:ascii="Times New Roman" w:hAnsi="Times New Roman" w:cs="Times New Roman"/>
          <w:color w:val="313131"/>
          <w:sz w:val="28"/>
          <w:szCs w:val="28"/>
          <w:lang w:val="en-GB"/>
        </w:rPr>
        <w:t>.</w:t>
      </w:r>
    </w:p>
    <w:p w14:paraId="6D3D7F30" w14:textId="2B2F8C63" w:rsidR="007C42CC" w:rsidRDefault="007C42CC" w:rsidP="003300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12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 w:rsidRPr="007C42CC">
        <w:rPr>
          <w:rFonts w:ascii="Times New Roman" w:hAnsi="Times New Roman" w:cs="Times New Roman"/>
          <w:color w:val="313131"/>
          <w:sz w:val="28"/>
          <w:szCs w:val="28"/>
          <w:lang w:val="en-GB"/>
        </w:rPr>
        <w:t>The basic algorithm has been explained below:</w:t>
      </w:r>
      <w:r w:rsidR="003300D7"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-</w:t>
      </w:r>
    </w:p>
    <w:p w14:paraId="50555CC3" w14:textId="6F5CB650" w:rsidR="007C42CC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 w:rsidRPr="003300D7">
        <w:rPr>
          <w:rFonts w:ascii="Times New Roman" w:hAnsi="Times New Roman" w:cs="Times New Roman"/>
          <w:color w:val="313131"/>
          <w:sz w:val="28"/>
          <w:szCs w:val="28"/>
          <w:lang w:val="en-GB"/>
        </w:rPr>
        <w:drawing>
          <wp:inline distT="0" distB="0" distL="0" distR="0" wp14:anchorId="52CB1293" wp14:editId="10C63D2C">
            <wp:extent cx="5839416" cy="2125980"/>
            <wp:effectExtent l="0" t="0" r="3175" b="0"/>
            <wp:docPr id="9924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51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59830" cy="21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0415" w14:textId="58DFFB5B" w:rsidR="007C42CC" w:rsidRDefault="007C42CC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lang w:val="en-GB"/>
        </w:rPr>
      </w:pPr>
      <w:r w:rsidRPr="007C42CC">
        <w:rPr>
          <w:rFonts w:ascii="Times New Roman" w:hAnsi="Times New Roman" w:cs="Times New Roman"/>
          <w:color w:val="313131"/>
          <w:sz w:val="28"/>
          <w:szCs w:val="28"/>
          <w:lang w:val="en-GB"/>
        </w:rPr>
        <w:t>Thereafter</w:t>
      </w:r>
      <w:r w:rsidRPr="007C42CC">
        <w:rPr>
          <w:rFonts w:ascii="Times New Roman" w:hAnsi="Times New Roman" w:cs="Times New Roman"/>
          <w:color w:val="313131"/>
          <w:sz w:val="28"/>
          <w:szCs w:val="28"/>
          <w:lang w:val="en-GB"/>
        </w:rPr>
        <w:t>, S (t</w:t>
      </w:r>
      <w:r w:rsidRPr="007C42CC">
        <w:rPr>
          <w:rFonts w:ascii="Times New Roman" w:hAnsi="Times New Roman" w:cs="Times New Roman"/>
          <w:color w:val="313131"/>
          <w:sz w:val="28"/>
          <w:szCs w:val="28"/>
          <w:vertAlign w:val="subscript"/>
          <w:lang w:val="en-GB"/>
        </w:rPr>
        <w:t>i+1</w:t>
      </w:r>
      <w:r w:rsidRPr="007C42CC">
        <w:rPr>
          <w:rFonts w:ascii="Times New Roman" w:hAnsi="Times New Roman" w:cs="Times New Roman"/>
          <w:color w:val="313131"/>
          <w:sz w:val="28"/>
          <w:szCs w:val="28"/>
          <w:lang w:val="en-GB"/>
        </w:rPr>
        <w:t>)</w:t>
      </w:r>
      <w:r w:rsidRPr="007C42CC"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is obtained using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 xml:space="preserve"> S (t</w:t>
      </w:r>
      <w:r>
        <w:rPr>
          <w:rFonts w:ascii="Times New Roman" w:hAnsi="Times New Roman" w:cs="Times New Roman"/>
          <w:color w:val="313131"/>
          <w:sz w:val="28"/>
          <w:szCs w:val="28"/>
          <w:vertAlign w:val="subscript"/>
          <w:lang w:val="en-GB"/>
        </w:rPr>
        <w:t>i+1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>) = exp {X (t</w:t>
      </w:r>
      <w:r>
        <w:rPr>
          <w:rFonts w:ascii="Times New Roman" w:hAnsi="Times New Roman" w:cs="Times New Roman"/>
          <w:color w:val="313131"/>
          <w:sz w:val="28"/>
          <w:szCs w:val="28"/>
          <w:vertAlign w:val="subscript"/>
          <w:lang w:val="en-GB"/>
        </w:rPr>
        <w:t>i+1</w:t>
      </w:r>
      <w:r>
        <w:rPr>
          <w:rFonts w:ascii="Times New Roman" w:hAnsi="Times New Roman" w:cs="Times New Roman"/>
          <w:color w:val="313131"/>
          <w:sz w:val="28"/>
          <w:szCs w:val="28"/>
          <w:lang w:val="en-GB"/>
        </w:rPr>
        <w:t>)}.</w:t>
      </w:r>
    </w:p>
    <w:p w14:paraId="020B6761" w14:textId="13F8F61A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lastRenderedPageBreak/>
        <w:drawing>
          <wp:inline distT="0" distB="0" distL="0" distR="0" wp14:anchorId="5105F439" wp14:editId="25CB0FBC">
            <wp:extent cx="3417570" cy="2563178"/>
            <wp:effectExtent l="0" t="0" r="0" b="2540"/>
            <wp:docPr id="165608823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88237" name="Picture 165608823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06" cy="25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46CC84E9" wp14:editId="358257FB">
            <wp:extent cx="3429000" cy="2571750"/>
            <wp:effectExtent l="0" t="0" r="0" b="6350"/>
            <wp:docPr id="213977433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74338" name="Picture 213977433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160C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</w:p>
    <w:p w14:paraId="338FA0F0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172A04F9" wp14:editId="730D0081">
            <wp:extent cx="3398520" cy="2548890"/>
            <wp:effectExtent l="0" t="0" r="5080" b="3810"/>
            <wp:docPr id="850008668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08668" name="Picture 85000866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61" cy="255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1440B88E" wp14:editId="607C3BA7">
            <wp:extent cx="3413760" cy="2560320"/>
            <wp:effectExtent l="0" t="0" r="2540" b="5080"/>
            <wp:docPr id="61839779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97796" name="Picture 61839779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CB8C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</w:p>
    <w:p w14:paraId="1F25B2CC" w14:textId="281DDE4C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40F3D1F8" wp14:editId="7830E3E6">
            <wp:extent cx="3383280" cy="2537460"/>
            <wp:effectExtent l="0" t="0" r="0" b="2540"/>
            <wp:docPr id="112764475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4755" name="Picture 112764475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60AAE905" wp14:editId="6CEA40A2">
            <wp:extent cx="3398520" cy="2548890"/>
            <wp:effectExtent l="0" t="0" r="5080" b="3810"/>
            <wp:docPr id="98837197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71979" name="Picture 988371979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E5E0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</w:p>
    <w:p w14:paraId="63F730F1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lastRenderedPageBreak/>
        <w:drawing>
          <wp:inline distT="0" distB="0" distL="0" distR="0" wp14:anchorId="10E509FD" wp14:editId="443C1DD9">
            <wp:extent cx="3385225" cy="2538919"/>
            <wp:effectExtent l="0" t="0" r="5715" b="1270"/>
            <wp:docPr id="211260291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02913" name="Picture 211260291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295" cy="25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77F33F4F" wp14:editId="0C4A571C">
            <wp:extent cx="3433864" cy="2575398"/>
            <wp:effectExtent l="0" t="0" r="0" b="3175"/>
            <wp:docPr id="23569660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96601" name="Picture 23569660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611" cy="26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D3BC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</w:p>
    <w:p w14:paraId="36F73D35" w14:textId="1AFC8140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6DFEC43A" wp14:editId="6AF5C9BD">
            <wp:extent cx="3394953" cy="2546215"/>
            <wp:effectExtent l="0" t="0" r="0" b="0"/>
            <wp:docPr id="150365155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51553" name="Picture 1503651553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731" cy="25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7971C970" wp14:editId="69F63D0C">
            <wp:extent cx="3394710" cy="2546033"/>
            <wp:effectExtent l="0" t="0" r="0" b="0"/>
            <wp:docPr id="3505773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7730" name="Picture 3505773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940" cy="258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548A" w14:textId="25FF8E37" w:rsidR="003300D7" w:rsidRPr="003300D7" w:rsidRDefault="003300D7" w:rsidP="003B5DE0">
      <w:pPr>
        <w:pStyle w:val="Heading1"/>
        <w:spacing w:before="120" w:after="120"/>
      </w:pPr>
      <w:r>
        <w:t xml:space="preserve">Ques – </w:t>
      </w:r>
      <w:r>
        <w:t>5</w:t>
      </w:r>
    </w:p>
    <w:p w14:paraId="238E9DB1" w14:textId="7B702881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5C05C0CC" wp14:editId="2F5F7974">
            <wp:extent cx="3385225" cy="2538919"/>
            <wp:effectExtent l="0" t="0" r="5715" b="1270"/>
            <wp:docPr id="91412627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26273" name="Picture 91412627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831" cy="257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18CEE9A8" wp14:editId="4F51A7D2">
            <wp:extent cx="3385185" cy="2538889"/>
            <wp:effectExtent l="0" t="0" r="5715" b="1270"/>
            <wp:docPr id="76350922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09221" name="Picture 76350922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305" cy="255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77C8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</w:p>
    <w:p w14:paraId="60710DFC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lastRenderedPageBreak/>
        <w:drawing>
          <wp:inline distT="0" distB="0" distL="0" distR="0" wp14:anchorId="62DCD4E7" wp14:editId="30EEE244">
            <wp:extent cx="3385226" cy="2538920"/>
            <wp:effectExtent l="0" t="0" r="5715" b="1270"/>
            <wp:docPr id="178288983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89830" name="Picture 1782889830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631" cy="255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1CC28F74" wp14:editId="0D32C741">
            <wp:extent cx="3443591" cy="2582693"/>
            <wp:effectExtent l="0" t="0" r="0" b="0"/>
            <wp:docPr id="286831063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31063" name="Picture 286831063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293" cy="26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00A6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</w:p>
    <w:p w14:paraId="1B9F03CF" w14:textId="7F259925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19BC85AD" wp14:editId="3EEF185D">
            <wp:extent cx="3424136" cy="2568102"/>
            <wp:effectExtent l="0" t="0" r="5080" b="0"/>
            <wp:docPr id="1565426151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26151" name="Picture 1565426151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202" cy="25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05E5BA1C" wp14:editId="2F5586EA">
            <wp:extent cx="3411165" cy="2558374"/>
            <wp:effectExtent l="0" t="0" r="5715" b="0"/>
            <wp:docPr id="191568927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9273" name="Picture 1915689273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136" cy="259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DD86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</w:p>
    <w:p w14:paraId="10B4DC69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7C22D165" wp14:editId="6453B655">
            <wp:extent cx="3433864" cy="2575398"/>
            <wp:effectExtent l="0" t="0" r="0" b="3175"/>
            <wp:docPr id="54273735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3735" name="Picture 5427373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489" cy="262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7761B542" wp14:editId="447C55BD">
            <wp:extent cx="3375498" cy="2531624"/>
            <wp:effectExtent l="0" t="0" r="3175" b="0"/>
            <wp:docPr id="8577620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6207" name="Picture 85776207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727" cy="260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61E6" w14:textId="70F20BA0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lastRenderedPageBreak/>
        <w:drawing>
          <wp:inline distT="0" distB="0" distL="0" distR="0" wp14:anchorId="6B81CF5A" wp14:editId="11CED07E">
            <wp:extent cx="3385225" cy="2538919"/>
            <wp:effectExtent l="0" t="0" r="5715" b="1270"/>
            <wp:docPr id="213666664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66640" name="Picture 2136666640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884" cy="257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3B11D0E7" wp14:editId="43434CF3">
            <wp:extent cx="3453319" cy="2589989"/>
            <wp:effectExtent l="0" t="0" r="1270" b="1270"/>
            <wp:docPr id="153671226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12262" name="Picture 1536712262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634" cy="26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6B3E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</w:p>
    <w:p w14:paraId="000464EF" w14:textId="20676D72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6D1B9275" wp14:editId="2A5C70DC">
            <wp:extent cx="3404681" cy="2553511"/>
            <wp:effectExtent l="0" t="0" r="0" b="0"/>
            <wp:docPr id="1114921961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21961" name="Picture 111492196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316" cy="259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3ADE5F45" wp14:editId="2BD860D4">
            <wp:extent cx="3398196" cy="2548647"/>
            <wp:effectExtent l="0" t="0" r="5715" b="4445"/>
            <wp:docPr id="8917425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4257" name="Picture 89174257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549" cy="25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688C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</w:p>
    <w:p w14:paraId="4A39C8BD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34F3DE7A" wp14:editId="7865C09B">
            <wp:extent cx="3411165" cy="2558374"/>
            <wp:effectExtent l="0" t="0" r="5715" b="0"/>
            <wp:docPr id="121086066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60660" name="Picture 1210860660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505" cy="258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2E3C29B9" wp14:editId="5A9ABD7E">
            <wp:extent cx="3424137" cy="2568103"/>
            <wp:effectExtent l="0" t="0" r="5080" b="0"/>
            <wp:docPr id="8963989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9896" name="Picture 89639896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104" cy="258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7D5B" w14:textId="0CA5A864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lastRenderedPageBreak/>
        <w:drawing>
          <wp:inline distT="0" distB="0" distL="0" distR="0" wp14:anchorId="2D420417" wp14:editId="6CBB59E9">
            <wp:extent cx="3424136" cy="2568102"/>
            <wp:effectExtent l="0" t="0" r="5080" b="0"/>
            <wp:docPr id="33351460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14608" name="Picture 333514608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455" cy="25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5CABD6E5" wp14:editId="3B6D975B">
            <wp:extent cx="3398196" cy="2548647"/>
            <wp:effectExtent l="0" t="0" r="5715" b="4445"/>
            <wp:docPr id="81595807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8072" name="Picture 815958072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33" cy="25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2CC4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</w:p>
    <w:p w14:paraId="0A3A1163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3E224040" wp14:editId="4B852B88">
            <wp:extent cx="3398196" cy="2548647"/>
            <wp:effectExtent l="0" t="0" r="5715" b="4445"/>
            <wp:docPr id="1208553410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53410" name="Picture 1208553410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162" cy="257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1125649D" wp14:editId="335B97DE">
            <wp:extent cx="3437107" cy="2577830"/>
            <wp:effectExtent l="0" t="0" r="5080" b="635"/>
            <wp:docPr id="447122071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22071" name="Picture 447122071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10" cy="259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4026" w14:textId="77777777" w:rsid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</w:p>
    <w:p w14:paraId="6B63F5B5" w14:textId="70B9B59D" w:rsidR="003300D7" w:rsidRPr="003300D7" w:rsidRDefault="003300D7" w:rsidP="007C4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13131"/>
          <w:sz w:val="28"/>
          <w:szCs w:val="28"/>
          <w:vertAlign w:val="superscript"/>
          <w:lang w:val="en-GB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591A810B" wp14:editId="589DD7CF">
            <wp:extent cx="3404681" cy="2553511"/>
            <wp:effectExtent l="0" t="0" r="0" b="0"/>
            <wp:docPr id="40951551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15519" name="Picture 409515519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957" cy="257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13131"/>
          <w:sz w:val="28"/>
          <w:szCs w:val="28"/>
          <w:vertAlign w:val="superscript"/>
          <w:lang w:val="en-GB"/>
        </w:rPr>
        <w:drawing>
          <wp:inline distT="0" distB="0" distL="0" distR="0" wp14:anchorId="1B0CC140" wp14:editId="722D1B04">
            <wp:extent cx="3414409" cy="2560807"/>
            <wp:effectExtent l="0" t="0" r="1905" b="5080"/>
            <wp:docPr id="1255176870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76870" name="Picture 1255176870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465" cy="26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0D7" w:rsidRPr="003300D7" w:rsidSect="00844FFA">
      <w:footerReference w:type="default" r:id="rId128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887E3" w14:textId="77777777" w:rsidR="00162C66" w:rsidRDefault="00162C66">
      <w:pPr>
        <w:spacing w:after="0" w:line="240" w:lineRule="auto"/>
      </w:pPr>
      <w:r>
        <w:separator/>
      </w:r>
    </w:p>
    <w:p w14:paraId="3301DA05" w14:textId="77777777" w:rsidR="00162C66" w:rsidRDefault="00162C66"/>
    <w:p w14:paraId="6915C163" w14:textId="77777777" w:rsidR="00162C66" w:rsidRDefault="00162C66"/>
  </w:endnote>
  <w:endnote w:type="continuationSeparator" w:id="0">
    <w:p w14:paraId="25F5D0C3" w14:textId="77777777" w:rsidR="00162C66" w:rsidRDefault="00162C66">
      <w:pPr>
        <w:spacing w:after="0" w:line="240" w:lineRule="auto"/>
      </w:pPr>
      <w:r>
        <w:continuationSeparator/>
      </w:r>
    </w:p>
    <w:p w14:paraId="62568A1A" w14:textId="77777777" w:rsidR="00162C66" w:rsidRDefault="00162C66"/>
    <w:p w14:paraId="2CFD004E" w14:textId="77777777" w:rsidR="00162C66" w:rsidRDefault="00162C6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8FFC8D" w14:textId="77777777" w:rsidR="00C845C8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26FC8F" w14:textId="77777777" w:rsidR="00162C66" w:rsidRDefault="00162C66">
      <w:pPr>
        <w:spacing w:after="0" w:line="240" w:lineRule="auto"/>
      </w:pPr>
      <w:r>
        <w:separator/>
      </w:r>
    </w:p>
    <w:p w14:paraId="43B3ABED" w14:textId="77777777" w:rsidR="00162C66" w:rsidRDefault="00162C66"/>
    <w:p w14:paraId="5ED782DB" w14:textId="77777777" w:rsidR="00162C66" w:rsidRDefault="00162C66"/>
  </w:footnote>
  <w:footnote w:type="continuationSeparator" w:id="0">
    <w:p w14:paraId="530D82AC" w14:textId="77777777" w:rsidR="00162C66" w:rsidRDefault="00162C66">
      <w:pPr>
        <w:spacing w:after="0" w:line="240" w:lineRule="auto"/>
      </w:pPr>
      <w:r>
        <w:continuationSeparator/>
      </w:r>
    </w:p>
    <w:p w14:paraId="485AEC4E" w14:textId="77777777" w:rsidR="00162C66" w:rsidRDefault="00162C66"/>
    <w:p w14:paraId="632854C9" w14:textId="77777777" w:rsidR="00162C66" w:rsidRDefault="00162C6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A830B4"/>
    <w:multiLevelType w:val="hybridMultilevel"/>
    <w:tmpl w:val="E5E4E08C"/>
    <w:lvl w:ilvl="0" w:tplc="EA6CD91E">
      <w:numFmt w:val="bullet"/>
      <w:lvlText w:val="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4048521">
    <w:abstractNumId w:val="9"/>
  </w:num>
  <w:num w:numId="2" w16cid:durableId="805585153">
    <w:abstractNumId w:val="11"/>
  </w:num>
  <w:num w:numId="3" w16cid:durableId="1203441747">
    <w:abstractNumId w:val="14"/>
  </w:num>
  <w:num w:numId="4" w16cid:durableId="1527135267">
    <w:abstractNumId w:val="12"/>
  </w:num>
  <w:num w:numId="5" w16cid:durableId="1854883431">
    <w:abstractNumId w:val="10"/>
  </w:num>
  <w:num w:numId="6" w16cid:durableId="1162811676">
    <w:abstractNumId w:val="7"/>
  </w:num>
  <w:num w:numId="7" w16cid:durableId="937953929">
    <w:abstractNumId w:val="6"/>
  </w:num>
  <w:num w:numId="8" w16cid:durableId="1534421722">
    <w:abstractNumId w:val="5"/>
  </w:num>
  <w:num w:numId="9" w16cid:durableId="1035041993">
    <w:abstractNumId w:val="4"/>
  </w:num>
  <w:num w:numId="10" w16cid:durableId="1049912338">
    <w:abstractNumId w:val="8"/>
  </w:num>
  <w:num w:numId="11" w16cid:durableId="1987590459">
    <w:abstractNumId w:val="3"/>
  </w:num>
  <w:num w:numId="12" w16cid:durableId="402528222">
    <w:abstractNumId w:val="2"/>
  </w:num>
  <w:num w:numId="13" w16cid:durableId="1577277302">
    <w:abstractNumId w:val="1"/>
  </w:num>
  <w:num w:numId="14" w16cid:durableId="896862479">
    <w:abstractNumId w:val="0"/>
  </w:num>
  <w:num w:numId="15" w16cid:durableId="822162377">
    <w:abstractNumId w:val="13"/>
  </w:num>
  <w:num w:numId="16" w16cid:durableId="1509252532">
    <w:abstractNumId w:val="16"/>
  </w:num>
  <w:num w:numId="17" w16cid:durableId="63676437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FFA"/>
    <w:rsid w:val="00162C66"/>
    <w:rsid w:val="001A423F"/>
    <w:rsid w:val="003300D7"/>
    <w:rsid w:val="003B5DE0"/>
    <w:rsid w:val="005E20C5"/>
    <w:rsid w:val="006E648E"/>
    <w:rsid w:val="007C42CC"/>
    <w:rsid w:val="00844FFA"/>
    <w:rsid w:val="009F4079"/>
    <w:rsid w:val="00C845C8"/>
    <w:rsid w:val="00CC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039A4E"/>
  <w15:chartTrackingRefBased/>
  <w15:docId w15:val="{2E7AF7FE-5201-FF4F-9633-397C8B217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42CC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footer" Target="foot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ipanshugoyal8107/Library/Containers/com.microsoft.Word/Data/Library/Application%20Support/Microsoft/Office/16.0/DTS/en-IN%7b2A7CEAD9-AEC0-8045-A1BC-F5CCF1A872CF%7d/%7bAB8ECE27-CCE2-2A4A-899D-52EFBE11CB20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58</TotalTime>
  <Pages>21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DIPANSHU GOYAL</cp:lastModifiedBy>
  <cp:revision>1</cp:revision>
  <dcterms:created xsi:type="dcterms:W3CDTF">2024-02-17T11:38:00Z</dcterms:created>
  <dcterms:modified xsi:type="dcterms:W3CDTF">2024-02-17T16:58:00Z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